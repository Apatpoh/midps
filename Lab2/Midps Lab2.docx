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D4" w:rsidRPr="00314D2F" w:rsidRDefault="005500D4" w:rsidP="00666644">
      <w:pPr>
        <w:jc w:val="center"/>
      </w:pPr>
      <w:r w:rsidRPr="00314D2F">
        <w:t>Ministerul Educaţiei al Republicii Moldova</w:t>
      </w:r>
    </w:p>
    <w:p w:rsidR="005500D4" w:rsidRPr="00314D2F" w:rsidRDefault="005500D4" w:rsidP="00666644">
      <w:pPr>
        <w:jc w:val="center"/>
        <w:rPr>
          <w:sz w:val="28"/>
          <w:szCs w:val="28"/>
        </w:rPr>
      </w:pPr>
      <w:r w:rsidRPr="00314D2F">
        <w:t>Universitatea Tehnică a Moldovei</w:t>
      </w:r>
    </w:p>
    <w:p w:rsidR="005500D4" w:rsidRPr="00314D2F" w:rsidRDefault="005500D4" w:rsidP="00666644">
      <w:pPr>
        <w:jc w:val="center"/>
      </w:pPr>
      <w:r w:rsidRPr="00314D2F">
        <w:t>Facultatea Calculatoare Informatică şi Microelectronică</w:t>
      </w:r>
    </w:p>
    <w:p w:rsidR="005500D4" w:rsidRPr="00314D2F" w:rsidRDefault="005500D4" w:rsidP="00666644">
      <w:r w:rsidRPr="00314D2F">
        <w:t xml:space="preserve"> </w:t>
      </w:r>
    </w:p>
    <w:p w:rsidR="005500D4" w:rsidRPr="00314D2F" w:rsidRDefault="005500D4" w:rsidP="00666644"/>
    <w:p w:rsidR="005500D4" w:rsidRPr="00314D2F" w:rsidRDefault="005500D4" w:rsidP="00666644"/>
    <w:p w:rsidR="005500D4" w:rsidRPr="00314D2F" w:rsidRDefault="005500D4" w:rsidP="00666644">
      <w:pPr>
        <w:rPr>
          <w:sz w:val="28"/>
          <w:szCs w:val="28"/>
        </w:rPr>
      </w:pPr>
    </w:p>
    <w:p w:rsidR="005500D4" w:rsidRPr="00314D2F" w:rsidRDefault="005500D4" w:rsidP="00666644">
      <w:pPr>
        <w:jc w:val="center"/>
        <w:rPr>
          <w:sz w:val="28"/>
          <w:szCs w:val="28"/>
        </w:rPr>
      </w:pPr>
      <w:r w:rsidRPr="00314D2F">
        <w:rPr>
          <w:sz w:val="28"/>
          <w:szCs w:val="28"/>
        </w:rPr>
        <w:t>Disciplina: Medii I</w:t>
      </w:r>
      <w:r>
        <w:rPr>
          <w:sz w:val="28"/>
          <w:szCs w:val="28"/>
        </w:rPr>
        <w:t>n</w:t>
      </w:r>
      <w:r w:rsidRPr="00314D2F">
        <w:rPr>
          <w:sz w:val="28"/>
          <w:szCs w:val="28"/>
        </w:rPr>
        <w:t>teractive de Dezvoltare a Produselor Soft</w:t>
      </w:r>
    </w:p>
    <w:p w:rsidR="005500D4" w:rsidRPr="00314D2F" w:rsidRDefault="005500D4" w:rsidP="00666644">
      <w:pPr>
        <w:rPr>
          <w:sz w:val="28"/>
          <w:szCs w:val="28"/>
        </w:rPr>
      </w:pPr>
    </w:p>
    <w:p w:rsidR="005500D4" w:rsidRPr="00314D2F" w:rsidRDefault="005500D4" w:rsidP="00666644">
      <w:pPr>
        <w:rPr>
          <w:sz w:val="28"/>
          <w:szCs w:val="28"/>
        </w:rPr>
      </w:pPr>
    </w:p>
    <w:p w:rsidR="005500D4" w:rsidRPr="00314D2F" w:rsidRDefault="005500D4" w:rsidP="00666644">
      <w:pPr>
        <w:rPr>
          <w:sz w:val="28"/>
          <w:szCs w:val="28"/>
        </w:rPr>
      </w:pPr>
    </w:p>
    <w:p w:rsidR="005500D4" w:rsidRPr="00314D2F" w:rsidRDefault="005500D4" w:rsidP="00666644">
      <w:pPr>
        <w:jc w:val="center"/>
        <w:rPr>
          <w:sz w:val="40"/>
          <w:szCs w:val="40"/>
        </w:rPr>
      </w:pPr>
      <w:r>
        <w:rPr>
          <w:sz w:val="40"/>
          <w:szCs w:val="40"/>
        </w:rPr>
        <w:t>Lucrare de laborator Nr. 2</w:t>
      </w:r>
    </w:p>
    <w:p w:rsidR="005500D4" w:rsidRPr="00314D2F" w:rsidRDefault="005500D4" w:rsidP="00666644">
      <w:pPr>
        <w:jc w:val="center"/>
        <w:rPr>
          <w:sz w:val="40"/>
          <w:szCs w:val="40"/>
        </w:rPr>
      </w:pPr>
      <w:r w:rsidRPr="00314D2F">
        <w:rPr>
          <w:sz w:val="40"/>
          <w:szCs w:val="40"/>
        </w:rPr>
        <w:t xml:space="preserve">Tema: </w:t>
      </w:r>
      <w:r>
        <w:rPr>
          <w:sz w:val="40"/>
          <w:szCs w:val="40"/>
        </w:rPr>
        <w:t>GUI Development</w:t>
      </w:r>
    </w:p>
    <w:p w:rsidR="005500D4" w:rsidRPr="00314D2F" w:rsidRDefault="005500D4" w:rsidP="00666644">
      <w:pPr>
        <w:rPr>
          <w:bCs/>
          <w:sz w:val="14"/>
          <w:szCs w:val="28"/>
        </w:rPr>
      </w:pPr>
    </w:p>
    <w:p w:rsidR="005500D4" w:rsidRPr="00314D2F" w:rsidRDefault="005500D4" w:rsidP="00666644">
      <w:pPr>
        <w:rPr>
          <w:bCs/>
          <w:sz w:val="14"/>
          <w:szCs w:val="28"/>
        </w:rPr>
      </w:pPr>
    </w:p>
    <w:p w:rsidR="005500D4" w:rsidRPr="00314D2F" w:rsidRDefault="005500D4" w:rsidP="00666644">
      <w:pPr>
        <w:rPr>
          <w:bCs/>
          <w:sz w:val="14"/>
          <w:szCs w:val="28"/>
        </w:rPr>
      </w:pPr>
    </w:p>
    <w:p w:rsidR="005500D4" w:rsidRPr="00314D2F" w:rsidRDefault="005500D4" w:rsidP="00666644">
      <w:pPr>
        <w:rPr>
          <w:bCs/>
          <w:sz w:val="14"/>
          <w:szCs w:val="28"/>
        </w:rPr>
      </w:pPr>
    </w:p>
    <w:p w:rsidR="005500D4" w:rsidRPr="00314D2F" w:rsidRDefault="005500D4" w:rsidP="00666644">
      <w:pPr>
        <w:rPr>
          <w:color w:val="000000"/>
          <w:sz w:val="32"/>
          <w:szCs w:val="32"/>
        </w:rPr>
      </w:pPr>
    </w:p>
    <w:p w:rsidR="005500D4" w:rsidRPr="00FD7FFE" w:rsidRDefault="005500D4" w:rsidP="00666644">
      <w:pPr>
        <w:jc w:val="right"/>
        <w:rPr>
          <w:sz w:val="32"/>
        </w:rPr>
      </w:pPr>
      <w:r w:rsidRPr="00FD7FFE">
        <w:rPr>
          <w:sz w:val="32"/>
        </w:rPr>
        <w:t xml:space="preserve">A efectuat student: </w:t>
      </w:r>
      <w:r>
        <w:rPr>
          <w:b/>
          <w:sz w:val="32"/>
        </w:rPr>
        <w:t>Baltag Maxim</w:t>
      </w:r>
    </w:p>
    <w:p w:rsidR="005500D4" w:rsidRPr="00FD7FFE" w:rsidRDefault="005500D4" w:rsidP="00666644">
      <w:pPr>
        <w:jc w:val="right"/>
        <w:rPr>
          <w:sz w:val="32"/>
        </w:rPr>
      </w:pPr>
      <w:r>
        <w:rPr>
          <w:sz w:val="32"/>
        </w:rPr>
        <w:t>A controlat lect</w:t>
      </w:r>
      <w:r w:rsidRPr="00FD7FFE">
        <w:rPr>
          <w:sz w:val="32"/>
        </w:rPr>
        <w:t xml:space="preserve"> </w:t>
      </w:r>
      <w:r>
        <w:rPr>
          <w:sz w:val="32"/>
        </w:rPr>
        <w:t>a</w:t>
      </w:r>
      <w:r w:rsidRPr="00FD7FFE">
        <w:rPr>
          <w:sz w:val="32"/>
        </w:rPr>
        <w:t>sist</w:t>
      </w:r>
      <w:r>
        <w:rPr>
          <w:b/>
          <w:sz w:val="32"/>
        </w:rPr>
        <w:t>:Victor Gojin</w:t>
      </w:r>
    </w:p>
    <w:p w:rsidR="005500D4" w:rsidRPr="00314D2F" w:rsidRDefault="005500D4" w:rsidP="00666644"/>
    <w:p w:rsidR="005500D4" w:rsidRPr="00314D2F" w:rsidRDefault="005500D4" w:rsidP="00666644">
      <w:pPr>
        <w:rPr>
          <w:color w:val="000000"/>
        </w:rPr>
      </w:pPr>
    </w:p>
    <w:p w:rsidR="005500D4" w:rsidRPr="00314D2F" w:rsidRDefault="005500D4" w:rsidP="00666644">
      <w:pPr>
        <w:rPr>
          <w:color w:val="000000"/>
        </w:rPr>
      </w:pPr>
    </w:p>
    <w:p w:rsidR="005500D4" w:rsidRPr="00314D2F" w:rsidRDefault="005500D4" w:rsidP="00666644">
      <w:pPr>
        <w:rPr>
          <w:color w:val="000000"/>
        </w:rPr>
      </w:pPr>
    </w:p>
    <w:p w:rsidR="005500D4" w:rsidRPr="00314D2F" w:rsidRDefault="005500D4" w:rsidP="00666644">
      <w:pPr>
        <w:rPr>
          <w:color w:val="000000"/>
        </w:rPr>
      </w:pPr>
    </w:p>
    <w:p w:rsidR="005500D4" w:rsidRDefault="005500D4" w:rsidP="00666644">
      <w:pPr>
        <w:rPr>
          <w:color w:val="000000"/>
        </w:rPr>
      </w:pPr>
    </w:p>
    <w:p w:rsidR="005500D4" w:rsidRPr="00314D2F" w:rsidRDefault="005500D4" w:rsidP="00666644">
      <w:pPr>
        <w:rPr>
          <w:color w:val="000000"/>
        </w:rPr>
      </w:pPr>
    </w:p>
    <w:p w:rsidR="005500D4" w:rsidRPr="00314D2F" w:rsidRDefault="005500D4" w:rsidP="00666644">
      <w:pPr>
        <w:jc w:val="center"/>
        <w:rPr>
          <w:bCs/>
        </w:rPr>
        <w:sectPr w:rsidR="005500D4" w:rsidRPr="00314D2F" w:rsidSect="008916C7">
          <w:footerReference w:type="first" r:id="rId6"/>
          <w:pgSz w:w="12240" w:h="15840"/>
          <w:pgMar w:top="1138" w:right="562" w:bottom="1138" w:left="1138" w:header="720" w:footer="720" w:gutter="0"/>
          <w:cols w:space="720"/>
          <w:titlePg/>
          <w:docGrid w:linePitch="360"/>
        </w:sectPr>
      </w:pPr>
      <w:r w:rsidRPr="00314D2F">
        <w:rPr>
          <w:bCs/>
        </w:rPr>
        <w:t>Chişinău  2017</w:t>
      </w:r>
    </w:p>
    <w:p w:rsidR="005500D4" w:rsidRPr="00FD3705" w:rsidRDefault="005500D4" w:rsidP="00FD3705">
      <w:pPr>
        <w:rPr>
          <w:b/>
        </w:rPr>
      </w:pPr>
      <w:r w:rsidRPr="00FD3705">
        <w:rPr>
          <w:b/>
        </w:rPr>
        <w:t>Lucrarea de laborator #2</w:t>
      </w:r>
    </w:p>
    <w:p w:rsidR="005500D4" w:rsidRPr="00FD3705" w:rsidRDefault="005500D4" w:rsidP="00FD3705">
      <w:pPr>
        <w:rPr>
          <w:b/>
        </w:rPr>
      </w:pPr>
      <w:r w:rsidRPr="00FD3705">
        <w:rPr>
          <w:b/>
        </w:rPr>
        <w:t>Scopul lucrarii de laborator:</w:t>
      </w:r>
    </w:p>
    <w:p w:rsidR="005500D4" w:rsidRDefault="005500D4" w:rsidP="00FD3705">
      <w:r>
        <w:t>Studierea bazei si principiile GUI Development .</w:t>
      </w:r>
    </w:p>
    <w:p w:rsidR="005500D4" w:rsidRPr="00FD3705" w:rsidRDefault="005500D4" w:rsidP="00FD3705">
      <w:pPr>
        <w:rPr>
          <w:b/>
        </w:rPr>
      </w:pPr>
      <w:r w:rsidRPr="00FD3705">
        <w:rPr>
          <w:b/>
        </w:rPr>
        <w:t>Obiective</w:t>
      </w:r>
      <w:r>
        <w:rPr>
          <w:b/>
        </w:rPr>
        <w:t>:</w:t>
      </w:r>
    </w:p>
    <w:p w:rsidR="005500D4" w:rsidRDefault="005500D4" w:rsidP="00FD3705">
      <w:r>
        <w:t>-Realizeaza un simplu GUI Calculator -Operatiile simple: +,-,*,/,putere,radical,InversareSemn(+/-),operatii cu numere zecimale. -Divizare proiectului in doua module - Interfata graﬁca(Modul GUI) si Modulul de baza(Core Module).</w:t>
      </w:r>
    </w:p>
    <w:p w:rsidR="005500D4" w:rsidRPr="00FD3705" w:rsidRDefault="005500D4" w:rsidP="00FD3705">
      <w:pPr>
        <w:rPr>
          <w:b/>
        </w:rPr>
      </w:pPr>
      <w:r w:rsidRPr="00FD3705">
        <w:rPr>
          <w:b/>
        </w:rPr>
        <w:t>Efectuarea lucrarii de laborator</w:t>
      </w:r>
      <w:r>
        <w:rPr>
          <w:b/>
        </w:rPr>
        <w:t>:</w:t>
      </w:r>
    </w:p>
    <w:p w:rsidR="005500D4" w:rsidRPr="006A6B4E" w:rsidRDefault="005500D4" w:rsidP="00FD3705">
      <w:pPr>
        <w:rPr>
          <w:b/>
        </w:rPr>
      </w:pPr>
      <w:r w:rsidRPr="006A6B4E">
        <w:rPr>
          <w:b/>
        </w:rPr>
        <w:t>Tasks and Points:</w:t>
      </w:r>
    </w:p>
    <w:p w:rsidR="005500D4" w:rsidRDefault="005500D4" w:rsidP="00FD3705">
      <w:r>
        <w:t xml:space="preserve"> Basic Level (nota 5 || 6) : -Realizeaza un simplu GUI calculator care suporta functiile de baza: +, -, /, *. </w:t>
      </w:r>
    </w:p>
    <w:p w:rsidR="005500D4" w:rsidRDefault="005500D4" w:rsidP="00FD3705">
      <w:r>
        <w:t xml:space="preserve">Normal Level (nota 7 || 8): -Realizeaza un simplu GUI calculator care suporta urmatoare functii: +, -, /, *, putere, radical, InversareSemn(+/-). </w:t>
      </w:r>
    </w:p>
    <w:p w:rsidR="005500D4" w:rsidRDefault="005500D4" w:rsidP="00FD3705">
      <w:r>
        <w:t>Advanced Level (nota 9 || 10): -Realizeaza un simplu GUI calculator care suporta urmatoare functii: +, -, /, *, putere, radical, InversareSemn(+/-), operatii cu numere zecimale. -Divizare proiectului in doua module - Interfata graﬁca(Modul GUI) si Modulul de baza(Core Module).</w:t>
      </w:r>
    </w:p>
    <w:p w:rsidR="005500D4" w:rsidRPr="006A6B4E" w:rsidRDefault="005500D4" w:rsidP="00FD3705">
      <w:pPr>
        <w:rPr>
          <w:b/>
        </w:rPr>
      </w:pPr>
      <w:r w:rsidRPr="006A6B4E">
        <w:rPr>
          <w:b/>
        </w:rPr>
        <w:t>Analiza lucrarii de laborator:</w:t>
      </w:r>
    </w:p>
    <w:p w:rsidR="005500D4" w:rsidRDefault="005500D4" w:rsidP="00FD3705">
      <w:r>
        <w:t xml:space="preserve">Linkul la repozitoriu: https://github.com/Apatpoh/MIDPS. Interfata graﬁca (in engleza: Graphical User Interface sau GUI) este o interfata cu utilizatorul bazata pe un sistem de aﬁsaj ce utilizeaza elemente graﬁce. Lucrarea data de laborator consta in crearea unui calculator stiintiﬁc pentru a acumula cunostinte mai profunde in GUI Development. IDE ales de mine este Visual Studio 2015, iar limbajul de programare este C#. Mai intii de toate am creat un proiect ”C# Windows Form ”. Am creat o forma noua. Am decis sa fac un calculator standard. Am creat text box-urile „text_box” si „text_box1” a calculatorului, un label in text box in care se va aﬁsa numerele si operanzii introdusi, si pictureBox pentru butoane. Am denumit butoanele si </w:t>
      </w:r>
      <w:r w:rsidRPr="00FD3705">
        <w:t>am creat functiile pentru calcule. Initial cind vom rula programul v</w:t>
      </w:r>
      <w:r>
        <w:t xml:space="preserve">a aparea un calculator standard. Calculatorul dat permite lucru cu numere zecimale, datele introduse in program fiind de tip double. Text box-ul se foloseste pentru a introduce numerele si  pentru afisarea operanzilor si rezultatului. Calculatorul suporta urmatoarele functii : +, -, /, *, putere, radical , inversare semn (+/-). </w:t>
      </w:r>
    </w:p>
    <w:p w:rsidR="005500D4" w:rsidRDefault="005500D4" w:rsidP="00FD3705"/>
    <w:p w:rsidR="005500D4" w:rsidRDefault="005500D4" w:rsidP="00FD3705"/>
    <w:p w:rsidR="005500D4" w:rsidRDefault="005500D4" w:rsidP="00FD3705"/>
    <w:p w:rsidR="005500D4" w:rsidRDefault="005500D4" w:rsidP="00FD3705"/>
    <w:p w:rsidR="005500D4" w:rsidRDefault="005500D4" w:rsidP="00FD3705">
      <w:pPr>
        <w:rPr>
          <w:b/>
          <w:sz w:val="32"/>
        </w:rPr>
      </w:pPr>
      <w:r w:rsidRPr="00035FCC">
        <w:rPr>
          <w:b/>
          <w:sz w:val="32"/>
        </w:rPr>
        <w:t>Imagini</w:t>
      </w:r>
    </w:p>
    <w:p w:rsidR="005500D4" w:rsidRDefault="005500D4" w:rsidP="00FD37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447pt">
            <v:imagedata r:id="rId7" o:title=""/>
          </v:shape>
        </w:pict>
      </w:r>
    </w:p>
    <w:p w:rsidR="005500D4" w:rsidRDefault="005500D4" w:rsidP="00FD3705">
      <w:bookmarkStart w:id="0" w:name="_GoBack"/>
      <w:bookmarkEnd w:id="0"/>
    </w:p>
    <w:p w:rsidR="005500D4" w:rsidRDefault="005500D4" w:rsidP="00967AB1">
      <w:pPr>
        <w:rPr>
          <w:sz w:val="20"/>
        </w:rPr>
      </w:pPr>
      <w:r>
        <w:rPr>
          <w:rFonts w:ascii="Arial" w:hAnsi="Arial" w:cs="Arial"/>
          <w:sz w:val="29"/>
          <w:szCs w:val="29"/>
        </w:rPr>
        <w:t>Concluzie</w:t>
      </w:r>
      <w:r>
        <w:rPr>
          <w:rFonts w:ascii="Arial" w:hAnsi="Arial" w:cs="Arial"/>
          <w:sz w:val="20"/>
        </w:rPr>
        <w:t>.</w:t>
      </w:r>
    </w:p>
    <w:p w:rsidR="005500D4" w:rsidRPr="00967AB1" w:rsidRDefault="005500D4" w:rsidP="00967AB1">
      <w:pPr>
        <w:ind w:firstLine="299"/>
        <w:jc w:val="both"/>
        <w:rPr>
          <w:sz w:val="20"/>
        </w:rPr>
      </w:pPr>
      <w:r>
        <w:rPr>
          <w:rFonts w:ascii="Arial" w:hAnsi="Arial" w:cs="Arial"/>
          <w:sz w:val="20"/>
        </w:rPr>
        <w:t>In aceasta lucrare de laborator mi-am dezvoltat abilitatile practice in GUI Development. Am creat propriul meu calculator, lucru care la prima vedere imi paruse complicat. Am intilnit probleme dar cu calm, documentindu-ma le-am rezolvat. Cunoaterea interfetei grafice este importanta in dezvoltarea mea ca  student.</w:t>
      </w:r>
    </w:p>
    <w:sectPr w:rsidR="005500D4" w:rsidRPr="00967AB1" w:rsidSect="00F9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0D4" w:rsidRDefault="005500D4" w:rsidP="00F95187">
      <w:pPr>
        <w:spacing w:after="0" w:line="240" w:lineRule="auto"/>
      </w:pPr>
      <w:r>
        <w:separator/>
      </w:r>
    </w:p>
  </w:endnote>
  <w:endnote w:type="continuationSeparator" w:id="0">
    <w:p w:rsidR="005500D4" w:rsidRDefault="005500D4" w:rsidP="00F95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0D4" w:rsidRDefault="005500D4" w:rsidP="00F60C19">
    <w:pPr>
      <w:pStyle w:val="Footer"/>
      <w:jc w:val="center"/>
      <w:rPr>
        <w:lang w:val="en-US"/>
      </w:rPr>
    </w:pPr>
  </w:p>
  <w:p w:rsidR="005500D4" w:rsidRPr="00F60C19" w:rsidRDefault="005500D4" w:rsidP="00F60C19">
    <w:pPr>
      <w:pStyle w:val="Footer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0D4" w:rsidRDefault="005500D4" w:rsidP="00F95187">
      <w:pPr>
        <w:spacing w:after="0" w:line="240" w:lineRule="auto"/>
      </w:pPr>
      <w:r>
        <w:separator/>
      </w:r>
    </w:p>
  </w:footnote>
  <w:footnote w:type="continuationSeparator" w:id="0">
    <w:p w:rsidR="005500D4" w:rsidRDefault="005500D4" w:rsidP="00F95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D01"/>
    <w:rsid w:val="00035FCC"/>
    <w:rsid w:val="00085530"/>
    <w:rsid w:val="000E7D01"/>
    <w:rsid w:val="00314D2F"/>
    <w:rsid w:val="003862D9"/>
    <w:rsid w:val="003E2C23"/>
    <w:rsid w:val="00415510"/>
    <w:rsid w:val="00424102"/>
    <w:rsid w:val="00434981"/>
    <w:rsid w:val="004B36A7"/>
    <w:rsid w:val="00506E28"/>
    <w:rsid w:val="005500D4"/>
    <w:rsid w:val="00666644"/>
    <w:rsid w:val="006A6B4E"/>
    <w:rsid w:val="007E7B5D"/>
    <w:rsid w:val="008916C7"/>
    <w:rsid w:val="00967AB1"/>
    <w:rsid w:val="00A056CC"/>
    <w:rsid w:val="00E72194"/>
    <w:rsid w:val="00F60C19"/>
    <w:rsid w:val="00F95187"/>
    <w:rsid w:val="00FD1FB4"/>
    <w:rsid w:val="00FD3705"/>
    <w:rsid w:val="00FD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644"/>
    <w:pPr>
      <w:spacing w:after="160" w:line="259" w:lineRule="auto"/>
    </w:pPr>
    <w:rPr>
      <w:rFonts w:ascii="Times New Roman" w:eastAsia="Times New Roman" w:hAnsi="Times New Roman"/>
      <w:sz w:val="24"/>
      <w:szCs w:val="20"/>
      <w:lang w:val="ro-R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666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66644"/>
    <w:rPr>
      <w:rFonts w:ascii="Times New Roman" w:hAnsi="Times New Roman" w:cs="Times New Roman"/>
      <w:sz w:val="20"/>
      <w:szCs w:val="20"/>
      <w:lang w:val="ro-RO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</TotalTime>
  <Pages>3</Pages>
  <Words>416</Words>
  <Characters>2375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Maxim</cp:lastModifiedBy>
  <cp:revision>8</cp:revision>
  <dcterms:created xsi:type="dcterms:W3CDTF">2017-03-12T15:15:00Z</dcterms:created>
  <dcterms:modified xsi:type="dcterms:W3CDTF">2017-03-12T17:28:00Z</dcterms:modified>
</cp:coreProperties>
</file>